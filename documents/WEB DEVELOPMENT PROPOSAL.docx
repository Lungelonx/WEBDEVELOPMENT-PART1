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61E6" w14:textId="781BCE97" w:rsidR="008B6EE3" w:rsidRPr="00E4665B" w:rsidRDefault="006B37DE" w:rsidP="00E4665B">
      <w:pPr>
        <w:pStyle w:val="Title"/>
        <w:rPr>
          <w:b w:val="0"/>
          <w:bCs/>
        </w:rPr>
      </w:pPr>
      <w:r w:rsidRPr="00560C96">
        <w:rPr>
          <w:b w:val="0"/>
          <w:bCs/>
          <w:sz w:val="72"/>
          <w:szCs w:val="72"/>
        </w:rPr>
        <w:t>LAPWRD</w:t>
      </w:r>
      <w:r w:rsidR="00560C96">
        <w:rPr>
          <w:b w:val="0"/>
          <w:bCs/>
          <w:sz w:val="72"/>
          <w:szCs w:val="72"/>
        </w:rPr>
        <w:t xml:space="preserve"> Portfolio</w:t>
      </w:r>
    </w:p>
    <w:p w14:paraId="4C629789" w14:textId="660EC76E" w:rsidR="008B6EE3" w:rsidRDefault="00560C96">
      <w:pPr>
        <w:pStyle w:val="Subtitle"/>
      </w:pPr>
      <w:r>
        <w:t xml:space="preserve">Web Development </w:t>
      </w:r>
    </w:p>
    <w:p w14:paraId="14FD2BCB" w14:textId="4A9A37C0" w:rsidR="008B6EE3" w:rsidRDefault="007268CB" w:rsidP="009774CB">
      <w:pPr>
        <w:sectPr w:rsidR="008B6EE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  <w:lang w:eastAsia="en-US"/>
        </w:rPr>
        <w:drawing>
          <wp:inline distT="0" distB="0" distL="0" distR="0" wp14:anchorId="6E4A1161" wp14:editId="2A89A38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154" w14:textId="4F066F0D" w:rsidR="008D45C4" w:rsidRDefault="008D45C4" w:rsidP="008D45C4">
      <w:pPr>
        <w:pStyle w:val="Heading1"/>
        <w:ind w:left="720"/>
        <w:rPr>
          <w:sz w:val="44"/>
          <w:szCs w:val="44"/>
        </w:rPr>
      </w:pPr>
      <w:r>
        <w:rPr>
          <w:sz w:val="44"/>
          <w:szCs w:val="44"/>
        </w:rPr>
        <w:t>Lungelo nxam</w:t>
      </w:r>
      <w:r w:rsidR="00B36319">
        <w:rPr>
          <w:sz w:val="44"/>
          <w:szCs w:val="44"/>
        </w:rPr>
        <w:t xml:space="preserve"> St10465445</w:t>
      </w:r>
    </w:p>
    <w:p w14:paraId="4F44DD54" w14:textId="6F6CEEDE" w:rsidR="00B36319" w:rsidRDefault="00B36319">
      <w:pPr>
        <w:pStyle w:val="Heading2"/>
        <w:divId w:val="1046949178"/>
        <w:rPr>
          <w:rFonts w:eastAsia="Times New Roman"/>
          <w:sz w:val="36"/>
          <w:szCs w:val="36"/>
        </w:rPr>
      </w:pPr>
      <w:r>
        <w:rPr>
          <w:rFonts w:eastAsia="Times New Roman"/>
        </w:rPr>
        <w:t xml:space="preserve">Web Development Project Proposal: </w:t>
      </w:r>
      <w:r w:rsidR="002A5C75">
        <w:rPr>
          <w:rStyle w:val="Emphasis"/>
          <w:rFonts w:eastAsia="Times New Roman"/>
        </w:rPr>
        <w:t xml:space="preserve">LAPWRD </w:t>
      </w:r>
      <w:r>
        <w:rPr>
          <w:rStyle w:val="Emphasis"/>
          <w:rFonts w:eastAsia="Times New Roman"/>
        </w:rPr>
        <w:t>– Pre-Owned Laptops Website</w:t>
      </w:r>
    </w:p>
    <w:p w14:paraId="1FEBADE5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>
        <w:rPr>
          <w:rFonts w:eastAsia="Times New Roman"/>
        </w:rPr>
        <w:t>Organisation</w:t>
      </w:r>
      <w:proofErr w:type="spellEnd"/>
      <w:r>
        <w:rPr>
          <w:rFonts w:eastAsia="Times New Roman"/>
        </w:rPr>
        <w:t xml:space="preserve"> Overview</w:t>
      </w:r>
    </w:p>
    <w:p w14:paraId="5F003F63" w14:textId="77777777" w:rsidR="00B3266D" w:rsidRDefault="00B36319">
      <w:pPr>
        <w:pStyle w:val="NormalWeb"/>
        <w:divId w:val="1046949178"/>
      </w:pPr>
      <w:r>
        <w:rPr>
          <w:rStyle w:val="Strong"/>
        </w:rPr>
        <w:t>Name:</w:t>
      </w:r>
      <w:r>
        <w:t xml:space="preserve"> </w:t>
      </w:r>
      <w:r w:rsidR="002A5C75">
        <w:t xml:space="preserve">LAPWRD </w:t>
      </w:r>
    </w:p>
    <w:p w14:paraId="137D1870" w14:textId="77777777" w:rsidR="00BE5C3B" w:rsidRDefault="00B36319">
      <w:pPr>
        <w:pStyle w:val="NormalWeb"/>
        <w:divId w:val="1046949178"/>
      </w:pPr>
      <w:r>
        <w:rPr>
          <w:rStyle w:val="Strong"/>
        </w:rPr>
        <w:t>Background:</w:t>
      </w:r>
      <w:r>
        <w:t xml:space="preserve"> </w:t>
      </w:r>
      <w:r w:rsidR="00B3266D">
        <w:t xml:space="preserve">LAPWRD is an online platform that specializes in </w:t>
      </w:r>
      <w:r w:rsidR="00BE5C3B">
        <w:t xml:space="preserve">affordable second hand laptops for students and professionals </w:t>
      </w:r>
    </w:p>
    <w:p w14:paraId="3988943E" w14:textId="47ABEEA8" w:rsidR="00155F7E" w:rsidRDefault="00B36319">
      <w:pPr>
        <w:pStyle w:val="NormalWeb"/>
        <w:divId w:val="1046949178"/>
      </w:pPr>
      <w:r>
        <w:rPr>
          <w:rStyle w:val="Strong"/>
        </w:rPr>
        <w:t>Mission:</w:t>
      </w:r>
      <w:r>
        <w:t xml:space="preserve"> </w:t>
      </w:r>
      <w:r w:rsidR="00BE5C3B">
        <w:t>To make an easy access</w:t>
      </w:r>
      <w:r w:rsidR="00155F7E">
        <w:t xml:space="preserve"> </w:t>
      </w:r>
      <w:r w:rsidR="00BE5C3B">
        <w:t xml:space="preserve">platform  where you can find </w:t>
      </w:r>
      <w:r w:rsidR="00155F7E">
        <w:t>laptops at an affordable price</w:t>
      </w:r>
    </w:p>
    <w:p w14:paraId="1782BE01" w14:textId="6B2D608C" w:rsidR="007305D0" w:rsidRDefault="00B36319">
      <w:pPr>
        <w:pStyle w:val="NormalWeb"/>
        <w:divId w:val="1046949178"/>
      </w:pPr>
      <w:r>
        <w:rPr>
          <w:rStyle w:val="Strong"/>
        </w:rPr>
        <w:t>Vision:</w:t>
      </w:r>
      <w:r>
        <w:t xml:space="preserve"> To be </w:t>
      </w:r>
      <w:r w:rsidR="007305D0">
        <w:t xml:space="preserve">South Africa’s number 1 leading second hand laptops platform </w:t>
      </w:r>
    </w:p>
    <w:p w14:paraId="2F7ADD85" w14:textId="2FB12C46" w:rsidR="00B36319" w:rsidRDefault="00B36319">
      <w:pPr>
        <w:pStyle w:val="NormalWeb"/>
        <w:divId w:val="1046949178"/>
      </w:pPr>
      <w:r>
        <w:rPr>
          <w:rStyle w:val="Strong"/>
        </w:rPr>
        <w:t>Target Audience:</w:t>
      </w:r>
      <w:r>
        <w:t xml:space="preserve"> Students</w:t>
      </w:r>
      <w:r w:rsidR="005D02D1">
        <w:t xml:space="preserve"> and people who are looking to purchase laptops on a tight budget</w:t>
      </w:r>
    </w:p>
    <w:p w14:paraId="1790FB0E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A4B55" wp14:editId="6E78E91F">
                <wp:extent cx="5486400" cy="1270"/>
                <wp:effectExtent l="0" t="31750" r="0" b="36830"/>
                <wp:docPr id="1198057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C2671" id="Rectangle 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FC035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2. Website Goals &amp; KPIs</w:t>
      </w:r>
    </w:p>
    <w:p w14:paraId="72198788" w14:textId="77777777" w:rsidR="00B36319" w:rsidRDefault="00B36319">
      <w:pPr>
        <w:pStyle w:val="NormalWeb"/>
        <w:divId w:val="1046949178"/>
      </w:pPr>
      <w:r>
        <w:rPr>
          <w:rStyle w:val="Strong"/>
        </w:rPr>
        <w:t>Goals:</w:t>
      </w:r>
    </w:p>
    <w:p w14:paraId="58716590" w14:textId="61AFDB0E" w:rsidR="00B36319" w:rsidRDefault="00037215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Show laptops and their price ranges</w:t>
      </w:r>
    </w:p>
    <w:p w14:paraId="11523A94" w14:textId="3D8ED757" w:rsidR="00B36319" w:rsidRDefault="00037215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Allow </w:t>
      </w:r>
      <w:r w:rsidR="0072257D">
        <w:rPr>
          <w:rFonts w:eastAsia="Times New Roman"/>
        </w:rPr>
        <w:t xml:space="preserve">to browse available laptops </w:t>
      </w:r>
    </w:p>
    <w:p w14:paraId="1A9DFD82" w14:textId="455D7C64" w:rsidR="00B36319" w:rsidRDefault="00603919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Show our business details</w:t>
      </w:r>
    </w:p>
    <w:p w14:paraId="3A13317A" w14:textId="77777777" w:rsidR="00B36319" w:rsidRDefault="00B36319">
      <w:pPr>
        <w:pStyle w:val="NormalWeb"/>
        <w:divId w:val="1046949178"/>
      </w:pPr>
      <w:r>
        <w:rPr>
          <w:rStyle w:val="Strong"/>
        </w:rPr>
        <w:t>KPIs:</w:t>
      </w:r>
    </w:p>
    <w:p w14:paraId="0D5DF994" w14:textId="77777777" w:rsidR="00B36319" w:rsidRDefault="00B36319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Number of visitors</w:t>
      </w:r>
    </w:p>
    <w:p w14:paraId="693C5796" w14:textId="48A4274A" w:rsidR="00B36319" w:rsidRDefault="00603919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Time spent on the website </w:t>
      </w:r>
    </w:p>
    <w:p w14:paraId="4AF917DE" w14:textId="560ED482" w:rsidR="00B36319" w:rsidRDefault="0059479B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Buy and sell rates</w:t>
      </w:r>
    </w:p>
    <w:p w14:paraId="51157B96" w14:textId="77777777" w:rsidR="00B36319" w:rsidRDefault="00B36319">
      <w:pPr>
        <w:spacing w:after="0"/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944406" wp14:editId="66025419">
                <wp:extent cx="5486400" cy="1270"/>
                <wp:effectExtent l="0" t="31750" r="0" b="36830"/>
                <wp:docPr id="16363651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9CF5" id="Rectangle 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32FE76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3. Current Website Analysis</w:t>
      </w:r>
    </w:p>
    <w:p w14:paraId="7F58CDF4" w14:textId="49A98F93" w:rsidR="00B36319" w:rsidRDefault="0059479B">
      <w:pPr>
        <w:pStyle w:val="NormalWeb"/>
        <w:divId w:val="1046949178"/>
      </w:pPr>
      <w:r>
        <w:t xml:space="preserve">Theirs is currently no website available for LAPWRD as it is a new </w:t>
      </w:r>
      <w:r w:rsidR="0074704D">
        <w:t xml:space="preserve">platform created from scratch </w:t>
      </w:r>
    </w:p>
    <w:p w14:paraId="0CE208B9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612C96" wp14:editId="64F82060">
                <wp:extent cx="5486400" cy="1270"/>
                <wp:effectExtent l="0" t="31750" r="0" b="36830"/>
                <wp:docPr id="16966819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ECFB8" id="Rectangle 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755714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4. Proposed Features</w:t>
      </w:r>
    </w:p>
    <w:p w14:paraId="6E9A8B1B" w14:textId="64D6B584" w:rsidR="00B36319" w:rsidRDefault="0074704D" w:rsidP="00B36319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Our homepage that Showcase the available laptops </w:t>
      </w:r>
    </w:p>
    <w:p w14:paraId="39D779C7" w14:textId="189CCE6B" w:rsidR="00B36319" w:rsidRDefault="0074704D" w:rsidP="00B36319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The product listing page that display the prices of the laptops </w:t>
      </w:r>
      <w:r w:rsidR="00C9508D">
        <w:rPr>
          <w:rFonts w:eastAsia="Times New Roman"/>
        </w:rPr>
        <w:t>and images</w:t>
      </w:r>
    </w:p>
    <w:p w14:paraId="0B2CA5EB" w14:textId="6A6F3E69" w:rsidR="00B36319" w:rsidRPr="00C9508D" w:rsidRDefault="00B36319" w:rsidP="00C9508D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About </w:t>
      </w:r>
      <w:r w:rsidR="00C9508D">
        <w:rPr>
          <w:rFonts w:eastAsia="Times New Roman"/>
        </w:rPr>
        <w:t>page</w:t>
      </w:r>
    </w:p>
    <w:p w14:paraId="4AE5D27B" w14:textId="77777777" w:rsidR="00B36319" w:rsidRDefault="00B36319">
      <w:pPr>
        <w:spacing w:after="0"/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FEF153" wp14:editId="587CBD97">
                <wp:extent cx="5486400" cy="1270"/>
                <wp:effectExtent l="0" t="31750" r="0" b="36830"/>
                <wp:docPr id="14104078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D3BAF" id="Rectangle 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C895A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5. Design &amp; UX</w:t>
      </w:r>
    </w:p>
    <w:p w14:paraId="4322AAEC" w14:textId="62858ED0" w:rsidR="00B36319" w:rsidRDefault="00B36319">
      <w:pPr>
        <w:pStyle w:val="NormalWeb"/>
        <w:divId w:val="1046949178"/>
      </w:pPr>
      <w:r>
        <w:rPr>
          <w:rStyle w:val="Strong"/>
        </w:rPr>
        <w:t>Colour Scheme:</w:t>
      </w:r>
      <w:r>
        <w:t xml:space="preserve"> </w:t>
      </w:r>
      <w:r w:rsidR="009D7582">
        <w:t>Basic White and Grey with a bit of yellow</w:t>
      </w:r>
      <w:r>
        <w:br/>
      </w:r>
      <w:r>
        <w:rPr>
          <w:rStyle w:val="Strong"/>
        </w:rPr>
        <w:t>Fonts:</w:t>
      </w:r>
      <w:r>
        <w:t xml:space="preserve"> </w:t>
      </w:r>
      <w:proofErr w:type="spellStart"/>
      <w:r w:rsidR="00EF7BDC">
        <w:t>Roboto</w:t>
      </w:r>
      <w:proofErr w:type="spellEnd"/>
      <w:r>
        <w:br/>
      </w:r>
      <w:r>
        <w:rPr>
          <w:rStyle w:val="Strong"/>
        </w:rPr>
        <w:t>Layout Ideas:</w:t>
      </w:r>
    </w:p>
    <w:p w14:paraId="2403E57F" w14:textId="14E0E64E" w:rsidR="00B36319" w:rsidRDefault="00EF7BDC" w:rsidP="00B36319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Header and the site Logo</w:t>
      </w:r>
    </w:p>
    <w:p w14:paraId="4487F0BC" w14:textId="2707CEA2" w:rsidR="00B36319" w:rsidRDefault="00EA7D7F" w:rsidP="00B36319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Sections with each laptop </w:t>
      </w:r>
      <w:r w:rsidR="001E20B4">
        <w:rPr>
          <w:rFonts w:eastAsia="Times New Roman"/>
        </w:rPr>
        <w:t>item</w:t>
      </w:r>
    </w:p>
    <w:p w14:paraId="2E2B2D98" w14:textId="5B79214E" w:rsidR="00B36319" w:rsidRDefault="00C74239" w:rsidP="00B36319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Contact information </w:t>
      </w:r>
    </w:p>
    <w:p w14:paraId="4980FD21" w14:textId="77777777" w:rsidR="00B36319" w:rsidRDefault="00B36319">
      <w:pPr>
        <w:pStyle w:val="NormalWeb"/>
        <w:divId w:val="1046949178"/>
      </w:pPr>
      <w:r>
        <w:rPr>
          <w:rStyle w:val="Strong"/>
        </w:rPr>
        <w:t>Wireframes:</w:t>
      </w:r>
      <w:r>
        <w:t xml:space="preserve"> Will be drawn by hand to plan the structure of each page.</w:t>
      </w:r>
    </w:p>
    <w:p w14:paraId="747BBDD1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822BC9" wp14:editId="50D6A75E">
                <wp:extent cx="5486400" cy="1270"/>
                <wp:effectExtent l="0" t="31750" r="0" b="36830"/>
                <wp:docPr id="1971939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077DE" id="Rectangle 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2DEB2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6. Technical Requirements</w:t>
      </w:r>
    </w:p>
    <w:p w14:paraId="5EA3AE34" w14:textId="65582896" w:rsidR="00B36319" w:rsidRDefault="00B36319">
      <w:pPr>
        <w:pStyle w:val="NormalWeb"/>
        <w:divId w:val="1046949178"/>
      </w:pPr>
      <w:r>
        <w:rPr>
          <w:rStyle w:val="Strong"/>
        </w:rPr>
        <w:t>Languages:</w:t>
      </w:r>
      <w:r>
        <w:t xml:space="preserve"> HTML5</w:t>
      </w:r>
      <w:r>
        <w:br/>
      </w:r>
      <w:r>
        <w:rPr>
          <w:rStyle w:val="Strong"/>
        </w:rPr>
        <w:t>Hosting:</w:t>
      </w:r>
      <w:r>
        <w:t xml:space="preserve"> GitHub Pages</w:t>
      </w:r>
      <w:r>
        <w:br/>
      </w:r>
      <w:r>
        <w:rPr>
          <w:rStyle w:val="Strong"/>
        </w:rPr>
        <w:t>Domain:</w:t>
      </w:r>
      <w:r>
        <w:t xml:space="preserve"> Free GitHub subdomain</w:t>
      </w:r>
      <w:r>
        <w:br/>
      </w:r>
      <w:r>
        <w:rPr>
          <w:rStyle w:val="Strong"/>
        </w:rPr>
        <w:t>Tools:</w:t>
      </w:r>
      <w:r>
        <w:t xml:space="preserve"> Visual Studio Code</w:t>
      </w:r>
    </w:p>
    <w:p w14:paraId="485EFC13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DFA9D2" wp14:editId="0082D3FB">
                <wp:extent cx="5486400" cy="1270"/>
                <wp:effectExtent l="0" t="31750" r="0" b="36830"/>
                <wp:docPr id="109380200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C5DEF" id="Rectangle 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F9300D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7.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5672"/>
      </w:tblGrid>
      <w:tr w:rsidR="00B36319" w14:paraId="223C7D92" w14:textId="77777777">
        <w:trPr>
          <w:divId w:val="10469491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56A0B" w14:textId="68091FE1" w:rsidR="00B36319" w:rsidRDefault="003243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2B2037C" w14:textId="7EBD056A" w:rsidR="00B36319" w:rsidRDefault="0032436C" w:rsidP="0032436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      TASK</w:t>
            </w:r>
          </w:p>
        </w:tc>
      </w:tr>
      <w:tr w:rsidR="00B36319" w14:paraId="59F76A87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05AA157F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07593D" w14:textId="7CF5A473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Planning,</w:t>
            </w:r>
            <w:r w:rsidR="003652C9">
              <w:rPr>
                <w:rFonts w:eastAsia="Times New Roman"/>
              </w:rPr>
              <w:t xml:space="preserve"> and writing the proposal </w:t>
            </w:r>
          </w:p>
        </w:tc>
      </w:tr>
      <w:tr w:rsidR="00B36319" w14:paraId="45743A45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03BE9011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A9998B" w14:textId="597BCC90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the homepage using HTM</w:t>
            </w:r>
            <w:r w:rsidR="003652C9">
              <w:rPr>
                <w:rFonts w:eastAsia="Times New Roman"/>
              </w:rPr>
              <w:t>L</w:t>
            </w:r>
          </w:p>
        </w:tc>
      </w:tr>
      <w:tr w:rsidR="00B36319" w14:paraId="7EDDD3BE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16EC3B91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B5DCA0" w14:textId="4868D92D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Create the product listing</w:t>
            </w:r>
          </w:p>
        </w:tc>
      </w:tr>
      <w:tr w:rsidR="00B36319" w14:paraId="300BF2B8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1F111656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92B3E3" w14:textId="65AB5238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Adding the about page and our contact details </w:t>
            </w:r>
          </w:p>
        </w:tc>
      </w:tr>
      <w:tr w:rsidR="00B36319" w14:paraId="0733BA6C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556B3BDC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4378C" w14:textId="663869D6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</w:t>
            </w:r>
            <w:r w:rsidR="00361F9D">
              <w:rPr>
                <w:rFonts w:eastAsia="Times New Roman"/>
              </w:rPr>
              <w:t xml:space="preserve"> review and submit</w:t>
            </w:r>
          </w:p>
        </w:tc>
      </w:tr>
    </w:tbl>
    <w:p w14:paraId="66837C6D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0AECDF" wp14:editId="5C2DF2B0">
                <wp:extent cx="5486400" cy="1270"/>
                <wp:effectExtent l="0" t="31750" r="0" b="36830"/>
                <wp:docPr id="19816968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1619E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494E78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8. Budget</w:t>
      </w:r>
    </w:p>
    <w:p w14:paraId="60542882" w14:textId="76371D1C" w:rsidR="00B36319" w:rsidRDefault="0032436C">
      <w:pPr>
        <w:pStyle w:val="NormalWeb"/>
        <w:divId w:val="1046949178"/>
      </w:pPr>
      <w:r>
        <w:t xml:space="preserve">This project will be </w:t>
      </w:r>
      <w:r w:rsidR="009148F8">
        <w:t>complete zero charges</w:t>
      </w:r>
    </w:p>
    <w:p w14:paraId="17A2F80B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C440C6" wp14:editId="28F5C8EB">
                <wp:extent cx="5486400" cy="1270"/>
                <wp:effectExtent l="0" t="31750" r="0" b="36830"/>
                <wp:docPr id="26395590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68DFF" id="Rectangle 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12784A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9. References</w:t>
      </w:r>
    </w:p>
    <w:p w14:paraId="799D94DB" w14:textId="77777777" w:rsidR="00B36319" w:rsidRDefault="00B36319" w:rsidP="00B36319">
      <w:pPr>
        <w:numPr>
          <w:ilvl w:val="0"/>
          <w:numId w:val="22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cashconverters.co.za</w:t>
        </w:r>
      </w:hyperlink>
      <w:r>
        <w:rPr>
          <w:rFonts w:eastAsia="Times New Roman"/>
        </w:rPr>
        <w:t xml:space="preserve"> – Reference for second-hand product listings and business model</w:t>
      </w:r>
    </w:p>
    <w:p w14:paraId="5C0FBB1E" w14:textId="1CEE3D0B" w:rsidR="00B36319" w:rsidRDefault="00B36319" w:rsidP="009148F8">
      <w:pPr>
        <w:numPr>
          <w:ilvl w:val="0"/>
          <w:numId w:val="22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cashcrusaders.co.za</w:t>
        </w:r>
      </w:hyperlink>
      <w:r>
        <w:rPr>
          <w:rFonts w:eastAsia="Times New Roman"/>
        </w:rPr>
        <w:t xml:space="preserve"> – Reference for product categories, pricing </w:t>
      </w:r>
      <w:r w:rsidR="009148F8">
        <w:rPr>
          <w:rFonts w:eastAsia="Times New Roman"/>
        </w:rPr>
        <w:t>structure</w:t>
      </w:r>
    </w:p>
    <w:p w14:paraId="2DB36CDB" w14:textId="028A873E" w:rsidR="009148F8" w:rsidRPr="009148F8" w:rsidRDefault="00AC0FE1" w:rsidP="009148F8">
      <w:pPr>
        <w:numPr>
          <w:ilvl w:val="0"/>
          <w:numId w:val="22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 w:rsidRPr="00AC0FE1">
        <w:rPr>
          <w:rFonts w:eastAsia="Times New Roman"/>
        </w:rPr>
        <w:t>www.freecodecamp.org</w:t>
      </w:r>
      <w:r w:rsidR="00340982">
        <w:rPr>
          <w:rFonts w:eastAsia="Times New Roman"/>
        </w:rPr>
        <w:t xml:space="preserve"> </w:t>
      </w:r>
      <w:r w:rsidR="00B82097">
        <w:rPr>
          <w:rFonts w:eastAsia="Times New Roman"/>
        </w:rPr>
        <w:t>– Reference for learning HTML</w:t>
      </w:r>
    </w:p>
    <w:p w14:paraId="4096944B" w14:textId="77777777" w:rsidR="00B36319" w:rsidRPr="00B36319" w:rsidRDefault="00B36319" w:rsidP="00B36319"/>
    <w:p w14:paraId="1D297012" w14:textId="77777777" w:rsidR="008D45C4" w:rsidRPr="008D45C4" w:rsidRDefault="008D45C4" w:rsidP="008D45C4"/>
    <w:p w14:paraId="40469189" w14:textId="44AA7EDE" w:rsidR="008B6EE3" w:rsidRDefault="008B6EE3" w:rsidP="006B37DE"/>
    <w:sectPr w:rsidR="008B6EE3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9B90A" w14:textId="77777777" w:rsidR="00641EDE" w:rsidRDefault="00641EDE">
      <w:pPr>
        <w:spacing w:after="0" w:line="240" w:lineRule="auto"/>
      </w:pPr>
      <w:r>
        <w:separator/>
      </w:r>
    </w:p>
  </w:endnote>
  <w:endnote w:type="continuationSeparator" w:id="0">
    <w:p w14:paraId="4A5F6971" w14:textId="77777777" w:rsidR="00641EDE" w:rsidRDefault="0064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4911D" w14:textId="77777777" w:rsidR="008B6EE3" w:rsidRDefault="007268C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A89E2" w14:textId="77777777" w:rsidR="00641EDE" w:rsidRDefault="00641EDE">
      <w:pPr>
        <w:spacing w:after="0" w:line="240" w:lineRule="auto"/>
      </w:pPr>
      <w:r>
        <w:separator/>
      </w:r>
    </w:p>
  </w:footnote>
  <w:footnote w:type="continuationSeparator" w:id="0">
    <w:p w14:paraId="48B5C15C" w14:textId="77777777" w:rsidR="00641EDE" w:rsidRDefault="0064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E4A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877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00FD5"/>
    <w:multiLevelType w:val="hybridMultilevel"/>
    <w:tmpl w:val="FD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329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97F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3E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023066">
    <w:abstractNumId w:val="9"/>
  </w:num>
  <w:num w:numId="2" w16cid:durableId="1159005660">
    <w:abstractNumId w:val="12"/>
  </w:num>
  <w:num w:numId="3" w16cid:durableId="619579391">
    <w:abstractNumId w:val="12"/>
  </w:num>
  <w:num w:numId="4" w16cid:durableId="1326788295">
    <w:abstractNumId w:val="12"/>
  </w:num>
  <w:num w:numId="5" w16cid:durableId="1294747433">
    <w:abstractNumId w:val="12"/>
  </w:num>
  <w:num w:numId="6" w16cid:durableId="2111926210">
    <w:abstractNumId w:val="8"/>
  </w:num>
  <w:num w:numId="7" w16cid:durableId="300577772">
    <w:abstractNumId w:val="17"/>
  </w:num>
  <w:num w:numId="8" w16cid:durableId="1227256327">
    <w:abstractNumId w:val="7"/>
  </w:num>
  <w:num w:numId="9" w16cid:durableId="1669404205">
    <w:abstractNumId w:val="6"/>
  </w:num>
  <w:num w:numId="10" w16cid:durableId="896740562">
    <w:abstractNumId w:val="5"/>
  </w:num>
  <w:num w:numId="11" w16cid:durableId="1672679824">
    <w:abstractNumId w:val="4"/>
  </w:num>
  <w:num w:numId="12" w16cid:durableId="1397581751">
    <w:abstractNumId w:val="3"/>
  </w:num>
  <w:num w:numId="13" w16cid:durableId="312878592">
    <w:abstractNumId w:val="2"/>
  </w:num>
  <w:num w:numId="14" w16cid:durableId="4527114">
    <w:abstractNumId w:val="1"/>
  </w:num>
  <w:num w:numId="15" w16cid:durableId="2134709420">
    <w:abstractNumId w:val="0"/>
  </w:num>
  <w:num w:numId="16" w16cid:durableId="1367216807">
    <w:abstractNumId w:val="13"/>
  </w:num>
  <w:num w:numId="17" w16cid:durableId="1692798805">
    <w:abstractNumId w:val="14"/>
  </w:num>
  <w:num w:numId="18" w16cid:durableId="1107893447">
    <w:abstractNumId w:val="18"/>
  </w:num>
  <w:num w:numId="19" w16cid:durableId="347368883">
    <w:abstractNumId w:val="10"/>
  </w:num>
  <w:num w:numId="20" w16cid:durableId="213935286">
    <w:abstractNumId w:val="11"/>
  </w:num>
  <w:num w:numId="21" w16cid:durableId="552808456">
    <w:abstractNumId w:val="15"/>
  </w:num>
  <w:num w:numId="22" w16cid:durableId="5041739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AB"/>
    <w:rsid w:val="00037215"/>
    <w:rsid w:val="00155F7E"/>
    <w:rsid w:val="001E20B4"/>
    <w:rsid w:val="002A5C75"/>
    <w:rsid w:val="0032436C"/>
    <w:rsid w:val="00340982"/>
    <w:rsid w:val="00361F9D"/>
    <w:rsid w:val="003652C9"/>
    <w:rsid w:val="00541C9D"/>
    <w:rsid w:val="00560C96"/>
    <w:rsid w:val="0059479B"/>
    <w:rsid w:val="005D02D1"/>
    <w:rsid w:val="00603919"/>
    <w:rsid w:val="00641EDE"/>
    <w:rsid w:val="00677033"/>
    <w:rsid w:val="006B37DE"/>
    <w:rsid w:val="007042B0"/>
    <w:rsid w:val="0072257D"/>
    <w:rsid w:val="007268CB"/>
    <w:rsid w:val="007305D0"/>
    <w:rsid w:val="0074704D"/>
    <w:rsid w:val="008B6EE3"/>
    <w:rsid w:val="008D45C4"/>
    <w:rsid w:val="009148F8"/>
    <w:rsid w:val="009774CB"/>
    <w:rsid w:val="009D7582"/>
    <w:rsid w:val="00AC0FE1"/>
    <w:rsid w:val="00B3266D"/>
    <w:rsid w:val="00B36319"/>
    <w:rsid w:val="00B82097"/>
    <w:rsid w:val="00BE5C3B"/>
    <w:rsid w:val="00C56B83"/>
    <w:rsid w:val="00C74239"/>
    <w:rsid w:val="00C9508D"/>
    <w:rsid w:val="00DB3C16"/>
    <w:rsid w:val="00E4665B"/>
    <w:rsid w:val="00EA7D7F"/>
    <w:rsid w:val="00EF7BDC"/>
    <w:rsid w:val="00F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7E9392"/>
  <w15:chartTrackingRefBased/>
  <w15:docId w15:val="{AA248636-C59C-3941-B4B0-97864FBD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Web">
    <w:name w:val="Normal (Web)"/>
    <w:basedOn w:val="Normal"/>
    <w:uiPriority w:val="99"/>
    <w:semiHidden/>
    <w:unhideWhenUsed/>
    <w:rsid w:val="00B363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ZA" w:eastAsia="en-US"/>
    </w:rPr>
  </w:style>
  <w:style w:type="character" w:styleId="Hyperlink">
    <w:name w:val="Hyperlink"/>
    <w:basedOn w:val="DefaultParagraphFont"/>
    <w:uiPriority w:val="99"/>
    <w:semiHidden/>
    <w:unhideWhenUsed/>
    <w:rsid w:val="00B3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yperlink" Target="https://www.cashconverters.co.za" TargetMode="Externa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image" Target="media/image1.jp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oter" Target="footer1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hyperlink" Target="https://www.cashcrusaders.co.z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F0ECAD8-5312-784B-808F-B785591A6421%7dtf50002005.dotx" TargetMode="External" 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%7bEF0ECAD8-5312-784B-808F-B785591A6421%7dtf50002005.dotx</Template>
  <TotalTime>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Lungelo Reginald Nxam</dc:creator>
  <cp:keywords/>
  <dc:description/>
  <cp:lastModifiedBy>Lungelo Reginald Nxam</cp:lastModifiedBy>
  <cp:revision>2</cp:revision>
  <dcterms:created xsi:type="dcterms:W3CDTF">2025-08-08T15:55:00Z</dcterms:created>
  <dcterms:modified xsi:type="dcterms:W3CDTF">2025-08-08T15:55:00Z</dcterms:modified>
</cp:coreProperties>
</file>