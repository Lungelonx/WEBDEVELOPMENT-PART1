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261E6" w14:textId="4504ACC5" w:rsidR="008B6EE3" w:rsidRPr="00E4665B" w:rsidRDefault="006D53ED" w:rsidP="00E4665B">
      <w:pPr>
        <w:pStyle w:val="Title"/>
        <w:rPr>
          <w:b w:val="0"/>
          <w:bCs/>
        </w:rPr>
      </w:pPr>
      <w:r>
        <w:rPr>
          <w:b w:val="0"/>
          <w:bCs/>
          <w:sz w:val="72"/>
          <w:szCs w:val="72"/>
        </w:rPr>
        <w:t>NAILGLAM PORTFOLIO</w:t>
      </w:r>
    </w:p>
    <w:p w14:paraId="4C629789" w14:textId="660EC76E" w:rsidR="008B6EE3" w:rsidRDefault="00560C96">
      <w:pPr>
        <w:pStyle w:val="Subtitle"/>
      </w:pPr>
      <w:r>
        <w:t xml:space="preserve">Web Development </w:t>
      </w:r>
    </w:p>
    <w:p w14:paraId="14FD2BCB" w14:textId="4A9A37C0" w:rsidR="008B6EE3" w:rsidRDefault="007268CB" w:rsidP="009774CB">
      <w:pPr>
        <w:sectPr w:rsidR="008B6EE3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  <w:r>
        <w:rPr>
          <w:noProof/>
          <w:lang w:eastAsia="en-US"/>
        </w:rPr>
        <w:drawing>
          <wp:inline distT="0" distB="0" distL="0" distR="0" wp14:anchorId="6E4A1161" wp14:editId="2A89A38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9154" w14:textId="4F066F0D" w:rsidR="008D45C4" w:rsidRDefault="008D45C4" w:rsidP="008D45C4">
      <w:pPr>
        <w:pStyle w:val="Heading1"/>
        <w:ind w:left="720"/>
        <w:rPr>
          <w:sz w:val="44"/>
          <w:szCs w:val="44"/>
        </w:rPr>
      </w:pPr>
      <w:r>
        <w:rPr>
          <w:sz w:val="44"/>
          <w:szCs w:val="44"/>
        </w:rPr>
        <w:t>Lungelo nxam</w:t>
      </w:r>
      <w:r w:rsidR="00B36319">
        <w:rPr>
          <w:sz w:val="44"/>
          <w:szCs w:val="44"/>
        </w:rPr>
        <w:t xml:space="preserve"> St10465445</w:t>
      </w:r>
    </w:p>
    <w:p w14:paraId="3BA971CC" w14:textId="4877F485" w:rsidR="006D53ED" w:rsidRPr="006D53ED" w:rsidRDefault="00B36319" w:rsidP="006D53ED">
      <w:pPr>
        <w:pStyle w:val="Heading2"/>
        <w:divId w:val="1046949178"/>
        <w:rPr>
          <w:rFonts w:eastAsia="Times New Roman"/>
          <w:iCs/>
          <w:color w:val="F75952" w:themeColor="accent1"/>
        </w:rPr>
      </w:pPr>
      <w:r>
        <w:rPr>
          <w:rFonts w:eastAsia="Times New Roman"/>
        </w:rPr>
        <w:t>Web Development Project Proposal</w:t>
      </w:r>
      <w:r w:rsidR="006D53ED">
        <w:rPr>
          <w:rFonts w:eastAsia="Times New Roman"/>
        </w:rPr>
        <w:t xml:space="preserve"> 2: Nail glam</w:t>
      </w:r>
    </w:p>
    <w:p w14:paraId="1FEBADE5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 xml:space="preserve">1. </w:t>
      </w:r>
      <w:proofErr w:type="spellStart"/>
      <w:r>
        <w:rPr>
          <w:rFonts w:eastAsia="Times New Roman"/>
        </w:rPr>
        <w:t>Organisation</w:t>
      </w:r>
      <w:proofErr w:type="spellEnd"/>
      <w:r>
        <w:rPr>
          <w:rFonts w:eastAsia="Times New Roman"/>
        </w:rPr>
        <w:t xml:space="preserve"> Overview</w:t>
      </w:r>
    </w:p>
    <w:p w14:paraId="5F003F63" w14:textId="3FB8DC9C" w:rsidR="00B3266D" w:rsidRDefault="00B36319">
      <w:pPr>
        <w:pStyle w:val="NormalWeb"/>
        <w:divId w:val="1046949178"/>
      </w:pPr>
      <w:r>
        <w:rPr>
          <w:rStyle w:val="Strong"/>
        </w:rPr>
        <w:t>Name:</w:t>
      </w:r>
      <w:r>
        <w:t xml:space="preserve"> </w:t>
      </w:r>
      <w:r w:rsidR="006D53ED">
        <w:t>Nail Glam</w:t>
      </w:r>
    </w:p>
    <w:p w14:paraId="137D1870" w14:textId="581DE12C" w:rsidR="00BE5C3B" w:rsidRDefault="00B36319">
      <w:pPr>
        <w:pStyle w:val="NormalWeb"/>
        <w:divId w:val="1046949178"/>
      </w:pPr>
      <w:r>
        <w:rPr>
          <w:rStyle w:val="Strong"/>
        </w:rPr>
        <w:t>Background:</w:t>
      </w:r>
      <w:r>
        <w:t xml:space="preserve"> </w:t>
      </w:r>
      <w:r w:rsidR="006D53ED">
        <w:t>Nail glam is</w:t>
      </w:r>
      <w:r w:rsidR="00525163">
        <w:t xml:space="preserve"> a small nail tech business </w:t>
      </w:r>
      <w:r w:rsidR="008E4099">
        <w:t>that caters in</w:t>
      </w:r>
      <w:r w:rsidR="0001102D">
        <w:t xml:space="preserve"> nail care and designs</w:t>
      </w:r>
    </w:p>
    <w:p w14:paraId="3988943E" w14:textId="4025C52A" w:rsidR="00155F7E" w:rsidRDefault="00B36319">
      <w:pPr>
        <w:pStyle w:val="NormalWeb"/>
        <w:divId w:val="1046949178"/>
      </w:pPr>
      <w:r>
        <w:rPr>
          <w:rStyle w:val="Strong"/>
        </w:rPr>
        <w:t>Mission:</w:t>
      </w:r>
      <w:r>
        <w:t xml:space="preserve"> </w:t>
      </w:r>
      <w:r w:rsidR="00250714">
        <w:t xml:space="preserve">Top provide nail tech services </w:t>
      </w:r>
      <w:r w:rsidR="00CC7BE7">
        <w:t xml:space="preserve">and provide different styles of nails for customers </w:t>
      </w:r>
    </w:p>
    <w:p w14:paraId="1782BE01" w14:textId="506DD44F" w:rsidR="007305D0" w:rsidRDefault="00B36319">
      <w:pPr>
        <w:pStyle w:val="NormalWeb"/>
        <w:divId w:val="1046949178"/>
      </w:pPr>
      <w:r>
        <w:rPr>
          <w:rStyle w:val="Strong"/>
        </w:rPr>
        <w:t>Vision:</w:t>
      </w:r>
      <w:r>
        <w:t xml:space="preserve"> </w:t>
      </w:r>
      <w:r w:rsidR="00FC4FC6">
        <w:t xml:space="preserve">To </w:t>
      </w:r>
      <w:r w:rsidR="005E005C">
        <w:t xml:space="preserve">become the most reliable and go to nail tech </w:t>
      </w:r>
      <w:r w:rsidR="003D7FE4">
        <w:t>in the country</w:t>
      </w:r>
    </w:p>
    <w:p w14:paraId="2F7ADD85" w14:textId="7DBBF645" w:rsidR="00B36319" w:rsidRDefault="00B36319">
      <w:pPr>
        <w:pStyle w:val="NormalWeb"/>
        <w:divId w:val="1046949178"/>
      </w:pPr>
      <w:r>
        <w:rPr>
          <w:rStyle w:val="Strong"/>
        </w:rPr>
        <w:t>Target Audience:</w:t>
      </w:r>
      <w:r>
        <w:t xml:space="preserve"> </w:t>
      </w:r>
      <w:r w:rsidR="00833EEE">
        <w:t>Young people who are interested in nail services</w:t>
      </w:r>
    </w:p>
    <w:p w14:paraId="1790FB0E" w14:textId="77777777" w:rsidR="00B36319" w:rsidRDefault="00B36319">
      <w:pPr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8A4B55" wp14:editId="6E78E91F">
                <wp:extent cx="5486400" cy="1270"/>
                <wp:effectExtent l="0" t="31750" r="0" b="36830"/>
                <wp:docPr id="11980574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C2671" id="Rectangle 8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FFC035B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2. Website Goals &amp; KPIs</w:t>
      </w:r>
    </w:p>
    <w:p w14:paraId="72198788" w14:textId="77777777" w:rsidR="00B36319" w:rsidRDefault="00B36319">
      <w:pPr>
        <w:pStyle w:val="NormalWeb"/>
        <w:divId w:val="1046949178"/>
      </w:pPr>
      <w:r>
        <w:rPr>
          <w:rStyle w:val="Strong"/>
        </w:rPr>
        <w:t>Goals:</w:t>
      </w:r>
    </w:p>
    <w:p w14:paraId="58716590" w14:textId="358BE43F" w:rsidR="00B36319" w:rsidRDefault="00D21C92" w:rsidP="00B36319">
      <w:pPr>
        <w:numPr>
          <w:ilvl w:val="0"/>
          <w:numId w:val="18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>Provide nail designs options</w:t>
      </w:r>
    </w:p>
    <w:p w14:paraId="11523A94" w14:textId="6246C2E9" w:rsidR="00B36319" w:rsidRDefault="00D5517D" w:rsidP="00B36319">
      <w:pPr>
        <w:numPr>
          <w:ilvl w:val="0"/>
          <w:numId w:val="18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 xml:space="preserve">Show prices for the nail designs </w:t>
      </w:r>
    </w:p>
    <w:p w14:paraId="1A9DFD82" w14:textId="523F15D5" w:rsidR="00B36319" w:rsidRDefault="00C03517" w:rsidP="00B36319">
      <w:pPr>
        <w:numPr>
          <w:ilvl w:val="0"/>
          <w:numId w:val="18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>Provide customers business details for bookings</w:t>
      </w:r>
    </w:p>
    <w:p w14:paraId="3A13317A" w14:textId="77777777" w:rsidR="00B36319" w:rsidRDefault="00B36319">
      <w:pPr>
        <w:pStyle w:val="NormalWeb"/>
        <w:divId w:val="1046949178"/>
      </w:pPr>
      <w:r>
        <w:rPr>
          <w:rStyle w:val="Strong"/>
        </w:rPr>
        <w:t>KPIs:</w:t>
      </w:r>
    </w:p>
    <w:p w14:paraId="0D5DF994" w14:textId="77777777" w:rsidR="00B36319" w:rsidRDefault="00B36319" w:rsidP="00B36319">
      <w:pPr>
        <w:numPr>
          <w:ilvl w:val="0"/>
          <w:numId w:val="19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>Number of visitors</w:t>
      </w:r>
    </w:p>
    <w:p w14:paraId="693C5796" w14:textId="06D3D5FE" w:rsidR="00B36319" w:rsidRDefault="007A3CA9" w:rsidP="00B36319">
      <w:pPr>
        <w:numPr>
          <w:ilvl w:val="0"/>
          <w:numId w:val="19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>Number of received bookings</w:t>
      </w:r>
    </w:p>
    <w:p w14:paraId="4AF917DE" w14:textId="7DA9FD18" w:rsidR="00B36319" w:rsidRDefault="007A3CA9" w:rsidP="00B36319">
      <w:pPr>
        <w:numPr>
          <w:ilvl w:val="0"/>
          <w:numId w:val="19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>Online ratings</w:t>
      </w:r>
    </w:p>
    <w:p w14:paraId="51157B96" w14:textId="77777777" w:rsidR="00B36319" w:rsidRDefault="00B36319">
      <w:pPr>
        <w:spacing w:after="0"/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F944406" wp14:editId="66025419">
                <wp:extent cx="5486400" cy="1270"/>
                <wp:effectExtent l="0" t="31750" r="0" b="36830"/>
                <wp:docPr id="16363651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79CF5" id="Rectangle 7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F58CDF4" w14:textId="7F836848" w:rsidR="00B36319" w:rsidRDefault="00B36319" w:rsidP="007A3CA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 xml:space="preserve">3. Current Website </w:t>
      </w:r>
      <w:r w:rsidR="007A3CA9">
        <w:rPr>
          <w:rFonts w:eastAsia="Times New Roman"/>
        </w:rPr>
        <w:t>Analysis</w:t>
      </w:r>
    </w:p>
    <w:p w14:paraId="34118C35" w14:textId="3E046E76" w:rsidR="007A3CA9" w:rsidRPr="007A3CA9" w:rsidRDefault="007A3CA9" w:rsidP="007A3CA9">
      <w:pPr>
        <w:divId w:val="1046949178"/>
      </w:pPr>
      <w:r>
        <w:t xml:space="preserve">There is no current website as nail glam is a new business </w:t>
      </w:r>
    </w:p>
    <w:p w14:paraId="0CE208B9" w14:textId="77777777" w:rsidR="00B36319" w:rsidRDefault="00B36319">
      <w:pPr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2612C96" wp14:editId="64F82060">
                <wp:extent cx="5486400" cy="1270"/>
                <wp:effectExtent l="0" t="31750" r="0" b="36830"/>
                <wp:docPr id="169668196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ECFB8" id="Rectangle 6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6755714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4. Proposed Features</w:t>
      </w:r>
    </w:p>
    <w:p w14:paraId="5705E33A" w14:textId="4B9F7B10" w:rsidR="00D8025D" w:rsidRPr="00D8025D" w:rsidRDefault="00D8025D" w:rsidP="00D8025D">
      <w:pPr>
        <w:numPr>
          <w:ilvl w:val="0"/>
          <w:numId w:val="20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>The homepage with the business name as the title</w:t>
      </w:r>
    </w:p>
    <w:p w14:paraId="39D779C7" w14:textId="1B2CD425" w:rsidR="00B36319" w:rsidRDefault="00ED73BA" w:rsidP="00B36319">
      <w:pPr>
        <w:numPr>
          <w:ilvl w:val="0"/>
          <w:numId w:val="20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>Gallery page that showcases the type of nail designs that are provided</w:t>
      </w:r>
    </w:p>
    <w:p w14:paraId="0B2CA5EB" w14:textId="6E0969CD" w:rsidR="00B36319" w:rsidRPr="00C9508D" w:rsidRDefault="00E2521C" w:rsidP="00C9508D">
      <w:pPr>
        <w:numPr>
          <w:ilvl w:val="0"/>
          <w:numId w:val="20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>Contact details</w:t>
      </w:r>
    </w:p>
    <w:p w14:paraId="4AE5D27B" w14:textId="77777777" w:rsidR="00B36319" w:rsidRDefault="00B36319">
      <w:pPr>
        <w:spacing w:after="0"/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DFEF153" wp14:editId="587CBD97">
                <wp:extent cx="5486400" cy="1270"/>
                <wp:effectExtent l="0" t="31750" r="0" b="36830"/>
                <wp:docPr id="141040785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D3BAF" id="Rectangle 5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DC895AB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5. Design &amp; UX</w:t>
      </w:r>
    </w:p>
    <w:p w14:paraId="351D99B8" w14:textId="6C91647C" w:rsidR="00622710" w:rsidRPr="00622710" w:rsidRDefault="00B36319">
      <w:pPr>
        <w:pStyle w:val="NormalWeb"/>
        <w:divId w:val="1046949178"/>
      </w:pPr>
      <w:r>
        <w:rPr>
          <w:rStyle w:val="Strong"/>
        </w:rPr>
        <w:t>Colour Scheme:</w:t>
      </w:r>
      <w:r w:rsidR="00622710">
        <w:rPr>
          <w:rStyle w:val="Strong"/>
          <w:b w:val="0"/>
          <w:bCs w:val="0"/>
        </w:rPr>
        <w:t xml:space="preserve"> Default browser style</w:t>
      </w:r>
    </w:p>
    <w:p w14:paraId="48B1AB49" w14:textId="77777777" w:rsidR="00FA5F21" w:rsidRDefault="00B36319">
      <w:pPr>
        <w:pStyle w:val="NormalWeb"/>
        <w:divId w:val="1046949178"/>
      </w:pPr>
      <w:r>
        <w:rPr>
          <w:rStyle w:val="Strong"/>
        </w:rPr>
        <w:t>Fonts:</w:t>
      </w:r>
      <w:r>
        <w:t xml:space="preserve"> </w:t>
      </w:r>
      <w:r w:rsidR="00FA5F21">
        <w:t>Default font</w:t>
      </w:r>
    </w:p>
    <w:p w14:paraId="4322AAEC" w14:textId="6D509D5B" w:rsidR="00B36319" w:rsidRDefault="00B36319">
      <w:pPr>
        <w:pStyle w:val="NormalWeb"/>
        <w:divId w:val="1046949178"/>
      </w:pPr>
      <w:r>
        <w:rPr>
          <w:rStyle w:val="Strong"/>
        </w:rPr>
        <w:t>Layout Ideas:</w:t>
      </w:r>
    </w:p>
    <w:p w14:paraId="50EBE3E6" w14:textId="3E7890B6" w:rsidR="00FA5F21" w:rsidRPr="00FA5F21" w:rsidRDefault="00EF7BDC" w:rsidP="00FA5F21">
      <w:pPr>
        <w:numPr>
          <w:ilvl w:val="0"/>
          <w:numId w:val="21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 xml:space="preserve">Header </w:t>
      </w:r>
      <w:r w:rsidR="00FA5F21">
        <w:rPr>
          <w:rFonts w:eastAsia="Times New Roman"/>
        </w:rPr>
        <w:t>with the business name</w:t>
      </w:r>
    </w:p>
    <w:p w14:paraId="4487F0BC" w14:textId="5AC72629" w:rsidR="00B36319" w:rsidRDefault="00FA5F21" w:rsidP="00B36319">
      <w:pPr>
        <w:numPr>
          <w:ilvl w:val="0"/>
          <w:numId w:val="21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 xml:space="preserve">Gallery section that showcase the nail designs </w:t>
      </w:r>
    </w:p>
    <w:p w14:paraId="4980FD21" w14:textId="4B722252" w:rsidR="00B36319" w:rsidRPr="00BB01B9" w:rsidRDefault="00C74239" w:rsidP="00BB01B9">
      <w:pPr>
        <w:numPr>
          <w:ilvl w:val="0"/>
          <w:numId w:val="21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>
        <w:rPr>
          <w:rFonts w:eastAsia="Times New Roman"/>
        </w:rPr>
        <w:t xml:space="preserve">Contact information </w:t>
      </w:r>
    </w:p>
    <w:p w14:paraId="747BBDD1" w14:textId="77777777" w:rsidR="00B36319" w:rsidRDefault="00B36319">
      <w:pPr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4822BC9" wp14:editId="50D6A75E">
                <wp:extent cx="5486400" cy="1270"/>
                <wp:effectExtent l="0" t="31750" r="0" b="36830"/>
                <wp:docPr id="197193914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B077DE" id="Rectangle 4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A2DEB2B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6. Technical Requirements</w:t>
      </w:r>
    </w:p>
    <w:p w14:paraId="5EA3AE34" w14:textId="65582896" w:rsidR="00B36319" w:rsidRDefault="00B36319">
      <w:pPr>
        <w:pStyle w:val="NormalWeb"/>
        <w:divId w:val="1046949178"/>
      </w:pPr>
      <w:r>
        <w:rPr>
          <w:rStyle w:val="Strong"/>
        </w:rPr>
        <w:t>Languages:</w:t>
      </w:r>
      <w:r>
        <w:t xml:space="preserve"> HTML5</w:t>
      </w:r>
      <w:r>
        <w:br/>
      </w:r>
      <w:r>
        <w:rPr>
          <w:rStyle w:val="Strong"/>
        </w:rPr>
        <w:t>Hosting:</w:t>
      </w:r>
      <w:r>
        <w:t xml:space="preserve"> GitHub Pages</w:t>
      </w:r>
      <w:r>
        <w:br/>
      </w:r>
      <w:r>
        <w:rPr>
          <w:rStyle w:val="Strong"/>
        </w:rPr>
        <w:t>Domain:</w:t>
      </w:r>
      <w:r>
        <w:t xml:space="preserve"> Free GitHub subdomain</w:t>
      </w:r>
      <w:r>
        <w:br/>
      </w:r>
      <w:r>
        <w:rPr>
          <w:rStyle w:val="Strong"/>
        </w:rPr>
        <w:t>Tools:</w:t>
      </w:r>
      <w:r>
        <w:t xml:space="preserve"> Visual Studio Code</w:t>
      </w:r>
    </w:p>
    <w:p w14:paraId="485EFC13" w14:textId="77777777" w:rsidR="00B36319" w:rsidRDefault="00B36319">
      <w:pPr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5DFA9D2" wp14:editId="0082D3FB">
                <wp:extent cx="5486400" cy="1270"/>
                <wp:effectExtent l="0" t="31750" r="0" b="36830"/>
                <wp:docPr id="109380200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0C5DEF" id="Rectangle 3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EF9300D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7. Timeline &amp; Milestones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6086"/>
      </w:tblGrid>
      <w:tr w:rsidR="00B36319" w14:paraId="223C7D92" w14:textId="77777777">
        <w:trPr>
          <w:divId w:val="10469491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56A0B" w14:textId="68091FE1" w:rsidR="00B36319" w:rsidRDefault="0032436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2B2037C" w14:textId="7EBD056A" w:rsidR="00B36319" w:rsidRDefault="0032436C" w:rsidP="0032436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        TASK</w:t>
            </w:r>
          </w:p>
        </w:tc>
      </w:tr>
      <w:tr w:rsidR="00B36319" w14:paraId="59F76A87" w14:textId="77777777">
        <w:trPr>
          <w:divId w:val="1046949178"/>
          <w:tblCellSpacing w:w="15" w:type="dxa"/>
        </w:trPr>
        <w:tc>
          <w:tcPr>
            <w:tcW w:w="0" w:type="auto"/>
            <w:vAlign w:val="center"/>
            <w:hideMark/>
          </w:tcPr>
          <w:p w14:paraId="05AA157F" w14:textId="77777777" w:rsidR="00B36319" w:rsidRDefault="00B36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07593D" w14:textId="7CF5A473" w:rsidR="00B36319" w:rsidRDefault="00B36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Planning,</w:t>
            </w:r>
            <w:r w:rsidR="003652C9">
              <w:rPr>
                <w:rFonts w:eastAsia="Times New Roman"/>
              </w:rPr>
              <w:t xml:space="preserve"> and writing the proposal </w:t>
            </w:r>
          </w:p>
        </w:tc>
      </w:tr>
      <w:tr w:rsidR="00B36319" w14:paraId="45743A45" w14:textId="77777777">
        <w:trPr>
          <w:divId w:val="1046949178"/>
          <w:tblCellSpacing w:w="15" w:type="dxa"/>
        </w:trPr>
        <w:tc>
          <w:tcPr>
            <w:tcW w:w="0" w:type="auto"/>
            <w:vAlign w:val="center"/>
            <w:hideMark/>
          </w:tcPr>
          <w:p w14:paraId="03BE9011" w14:textId="77777777" w:rsidR="00B36319" w:rsidRDefault="00B36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A9998B" w14:textId="597BCC90" w:rsidR="00B36319" w:rsidRDefault="00361F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Creating the homepage using HTM</w:t>
            </w:r>
            <w:r w:rsidR="003652C9">
              <w:rPr>
                <w:rFonts w:eastAsia="Times New Roman"/>
              </w:rPr>
              <w:t>L</w:t>
            </w:r>
          </w:p>
        </w:tc>
      </w:tr>
      <w:tr w:rsidR="00B36319" w14:paraId="7EDDD3BE" w14:textId="77777777">
        <w:trPr>
          <w:divId w:val="1046949178"/>
          <w:tblCellSpacing w:w="15" w:type="dxa"/>
        </w:trPr>
        <w:tc>
          <w:tcPr>
            <w:tcW w:w="0" w:type="auto"/>
            <w:vAlign w:val="center"/>
            <w:hideMark/>
          </w:tcPr>
          <w:p w14:paraId="16EC3B91" w14:textId="77777777" w:rsidR="00B36319" w:rsidRDefault="00B36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FB5DCA0" w14:textId="42261C58" w:rsidR="00B36319" w:rsidRDefault="00361F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Create </w:t>
            </w:r>
            <w:r w:rsidR="00497A91">
              <w:rPr>
                <w:rFonts w:eastAsia="Times New Roman"/>
              </w:rPr>
              <w:t>the gallery section with our design options</w:t>
            </w:r>
          </w:p>
        </w:tc>
      </w:tr>
      <w:tr w:rsidR="00B36319" w14:paraId="300BF2B8" w14:textId="77777777">
        <w:trPr>
          <w:divId w:val="1046949178"/>
          <w:tblCellSpacing w:w="15" w:type="dxa"/>
        </w:trPr>
        <w:tc>
          <w:tcPr>
            <w:tcW w:w="0" w:type="auto"/>
            <w:vAlign w:val="center"/>
            <w:hideMark/>
          </w:tcPr>
          <w:p w14:paraId="1F111656" w14:textId="77777777" w:rsidR="00B36319" w:rsidRDefault="00B36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92B3E3" w14:textId="65AB5238" w:rsidR="00B36319" w:rsidRDefault="00361F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Adding the about page and our contact details </w:t>
            </w:r>
          </w:p>
        </w:tc>
      </w:tr>
      <w:tr w:rsidR="00B36319" w14:paraId="0733BA6C" w14:textId="77777777">
        <w:trPr>
          <w:divId w:val="1046949178"/>
          <w:tblCellSpacing w:w="15" w:type="dxa"/>
        </w:trPr>
        <w:tc>
          <w:tcPr>
            <w:tcW w:w="0" w:type="auto"/>
            <w:vAlign w:val="center"/>
            <w:hideMark/>
          </w:tcPr>
          <w:p w14:paraId="556B3BDC" w14:textId="77777777" w:rsidR="00B36319" w:rsidRDefault="00B36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DE4378C" w14:textId="663869D6" w:rsidR="00B36319" w:rsidRDefault="00B363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</w:t>
            </w:r>
            <w:r w:rsidR="00361F9D">
              <w:rPr>
                <w:rFonts w:eastAsia="Times New Roman"/>
              </w:rPr>
              <w:t xml:space="preserve"> review and submit</w:t>
            </w:r>
          </w:p>
        </w:tc>
      </w:tr>
    </w:tbl>
    <w:p w14:paraId="66837C6D" w14:textId="77777777" w:rsidR="00B36319" w:rsidRDefault="00B36319">
      <w:pPr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60AECDF" wp14:editId="5C2DF2B0">
                <wp:extent cx="5486400" cy="1270"/>
                <wp:effectExtent l="0" t="31750" r="0" b="36830"/>
                <wp:docPr id="198169686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1619E" id="Rectangle 2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D494E78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8. Budget</w:t>
      </w:r>
    </w:p>
    <w:p w14:paraId="60542882" w14:textId="76371D1C" w:rsidR="00B36319" w:rsidRDefault="0032436C">
      <w:pPr>
        <w:pStyle w:val="NormalWeb"/>
        <w:divId w:val="1046949178"/>
      </w:pPr>
      <w:r>
        <w:t xml:space="preserve">This project will be </w:t>
      </w:r>
      <w:r w:rsidR="009148F8">
        <w:t>complete zero charges</w:t>
      </w:r>
    </w:p>
    <w:p w14:paraId="17A2F80B" w14:textId="77777777" w:rsidR="00B36319" w:rsidRDefault="00B36319">
      <w:pPr>
        <w:divId w:val="1046949178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9C440C6" wp14:editId="28F5C8EB">
                <wp:extent cx="5486400" cy="1270"/>
                <wp:effectExtent l="0" t="31750" r="0" b="36830"/>
                <wp:docPr id="26395590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68DFF" id="Rectangle 1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pH26A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212784A" w14:textId="77777777" w:rsidR="00B36319" w:rsidRDefault="00B36319">
      <w:pPr>
        <w:pStyle w:val="Heading3"/>
        <w:divId w:val="1046949178"/>
        <w:rPr>
          <w:rFonts w:eastAsia="Times New Roman"/>
        </w:rPr>
      </w:pPr>
      <w:r>
        <w:rPr>
          <w:rFonts w:eastAsia="Times New Roman"/>
        </w:rPr>
        <w:t>9. References</w:t>
      </w:r>
    </w:p>
    <w:p w14:paraId="5C0FBB1E" w14:textId="7B17E17F" w:rsidR="00B36319" w:rsidRPr="00497A91" w:rsidRDefault="00EB2A4A" w:rsidP="00497A91">
      <w:pPr>
        <w:numPr>
          <w:ilvl w:val="0"/>
          <w:numId w:val="22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hyperlink r:id="rId13" w:history="1">
        <w:r w:rsidRPr="00B16974">
          <w:rPr>
            <w:rStyle w:val="Hyperlink"/>
            <w:rFonts w:eastAsia="Times New Roman"/>
          </w:rPr>
          <w:t>https://www.sorbet.co.za/nailbar/</w:t>
        </w:r>
      </w:hyperlink>
      <w:r>
        <w:rPr>
          <w:rFonts w:eastAsia="Times New Roman"/>
        </w:rPr>
        <w:t xml:space="preserve"> - Reference for nail website structure </w:t>
      </w:r>
    </w:p>
    <w:p w14:paraId="2DB36CDB" w14:textId="028A873E" w:rsidR="009148F8" w:rsidRPr="009148F8" w:rsidRDefault="00AC0FE1" w:rsidP="009148F8">
      <w:pPr>
        <w:numPr>
          <w:ilvl w:val="0"/>
          <w:numId w:val="22"/>
        </w:numPr>
        <w:spacing w:before="100" w:beforeAutospacing="1" w:after="100" w:afterAutospacing="1" w:line="240" w:lineRule="auto"/>
        <w:divId w:val="1046949178"/>
        <w:rPr>
          <w:rFonts w:eastAsia="Times New Roman"/>
        </w:rPr>
      </w:pPr>
      <w:r w:rsidRPr="00AC0FE1">
        <w:rPr>
          <w:rFonts w:eastAsia="Times New Roman"/>
        </w:rPr>
        <w:t>www.freecodecamp.org</w:t>
      </w:r>
      <w:r w:rsidR="00340982">
        <w:rPr>
          <w:rFonts w:eastAsia="Times New Roman"/>
        </w:rPr>
        <w:t xml:space="preserve"> </w:t>
      </w:r>
      <w:r w:rsidR="00B82097">
        <w:rPr>
          <w:rFonts w:eastAsia="Times New Roman"/>
        </w:rPr>
        <w:t>– Reference for learning HTML</w:t>
      </w:r>
    </w:p>
    <w:p w14:paraId="4096944B" w14:textId="77777777" w:rsidR="00B36319" w:rsidRPr="00B36319" w:rsidRDefault="00B36319" w:rsidP="00B36319"/>
    <w:p w14:paraId="1D297012" w14:textId="77777777" w:rsidR="008D45C4" w:rsidRPr="008D45C4" w:rsidRDefault="008D45C4" w:rsidP="008D45C4"/>
    <w:p w14:paraId="40469189" w14:textId="44AA7EDE" w:rsidR="008B6EE3" w:rsidRDefault="008B6EE3" w:rsidP="006B37DE"/>
    <w:sectPr w:rsidR="008B6EE3">
      <w:footerReference w:type="default" r:id="rId14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9B90A" w14:textId="77777777" w:rsidR="00641EDE" w:rsidRDefault="00641EDE">
      <w:pPr>
        <w:spacing w:after="0" w:line="240" w:lineRule="auto"/>
      </w:pPr>
      <w:r>
        <w:separator/>
      </w:r>
    </w:p>
  </w:endnote>
  <w:endnote w:type="continuationSeparator" w:id="0">
    <w:p w14:paraId="4A5F6971" w14:textId="77777777" w:rsidR="00641EDE" w:rsidRDefault="0064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4911D" w14:textId="77777777" w:rsidR="008B6EE3" w:rsidRDefault="007268C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7A89E2" w14:textId="77777777" w:rsidR="00641EDE" w:rsidRDefault="00641EDE">
      <w:pPr>
        <w:spacing w:after="0" w:line="240" w:lineRule="auto"/>
      </w:pPr>
      <w:r>
        <w:separator/>
      </w:r>
    </w:p>
  </w:footnote>
  <w:footnote w:type="continuationSeparator" w:id="0">
    <w:p w14:paraId="48B5C15C" w14:textId="77777777" w:rsidR="00641EDE" w:rsidRDefault="00641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1E4A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877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A00FD5"/>
    <w:multiLevelType w:val="hybridMultilevel"/>
    <w:tmpl w:val="FD9C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329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C97F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53E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023066">
    <w:abstractNumId w:val="9"/>
  </w:num>
  <w:num w:numId="2" w16cid:durableId="1159005660">
    <w:abstractNumId w:val="12"/>
  </w:num>
  <w:num w:numId="3" w16cid:durableId="619579391">
    <w:abstractNumId w:val="12"/>
  </w:num>
  <w:num w:numId="4" w16cid:durableId="1326788295">
    <w:abstractNumId w:val="12"/>
  </w:num>
  <w:num w:numId="5" w16cid:durableId="1294747433">
    <w:abstractNumId w:val="12"/>
  </w:num>
  <w:num w:numId="6" w16cid:durableId="2111926210">
    <w:abstractNumId w:val="8"/>
  </w:num>
  <w:num w:numId="7" w16cid:durableId="300577772">
    <w:abstractNumId w:val="17"/>
  </w:num>
  <w:num w:numId="8" w16cid:durableId="1227256327">
    <w:abstractNumId w:val="7"/>
  </w:num>
  <w:num w:numId="9" w16cid:durableId="1669404205">
    <w:abstractNumId w:val="6"/>
  </w:num>
  <w:num w:numId="10" w16cid:durableId="896740562">
    <w:abstractNumId w:val="5"/>
  </w:num>
  <w:num w:numId="11" w16cid:durableId="1672679824">
    <w:abstractNumId w:val="4"/>
  </w:num>
  <w:num w:numId="12" w16cid:durableId="1397581751">
    <w:abstractNumId w:val="3"/>
  </w:num>
  <w:num w:numId="13" w16cid:durableId="312878592">
    <w:abstractNumId w:val="2"/>
  </w:num>
  <w:num w:numId="14" w16cid:durableId="4527114">
    <w:abstractNumId w:val="1"/>
  </w:num>
  <w:num w:numId="15" w16cid:durableId="2134709420">
    <w:abstractNumId w:val="0"/>
  </w:num>
  <w:num w:numId="16" w16cid:durableId="1367216807">
    <w:abstractNumId w:val="13"/>
  </w:num>
  <w:num w:numId="17" w16cid:durableId="1692798805">
    <w:abstractNumId w:val="14"/>
  </w:num>
  <w:num w:numId="18" w16cid:durableId="1107893447">
    <w:abstractNumId w:val="18"/>
  </w:num>
  <w:num w:numId="19" w16cid:durableId="347368883">
    <w:abstractNumId w:val="10"/>
  </w:num>
  <w:num w:numId="20" w16cid:durableId="213935286">
    <w:abstractNumId w:val="11"/>
  </w:num>
  <w:num w:numId="21" w16cid:durableId="552808456">
    <w:abstractNumId w:val="15"/>
  </w:num>
  <w:num w:numId="22" w16cid:durableId="5041739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AB"/>
    <w:rsid w:val="0001102D"/>
    <w:rsid w:val="00037215"/>
    <w:rsid w:val="00155F7E"/>
    <w:rsid w:val="001E20B4"/>
    <w:rsid w:val="00250714"/>
    <w:rsid w:val="002A5C75"/>
    <w:rsid w:val="0032436C"/>
    <w:rsid w:val="00340982"/>
    <w:rsid w:val="00361F9D"/>
    <w:rsid w:val="003652C9"/>
    <w:rsid w:val="003D7FE4"/>
    <w:rsid w:val="00497A91"/>
    <w:rsid w:val="004D1350"/>
    <w:rsid w:val="00525163"/>
    <w:rsid w:val="00541C9D"/>
    <w:rsid w:val="00560C96"/>
    <w:rsid w:val="0059479B"/>
    <w:rsid w:val="005D02D1"/>
    <w:rsid w:val="005D2F7D"/>
    <w:rsid w:val="005E005C"/>
    <w:rsid w:val="00603919"/>
    <w:rsid w:val="006172FD"/>
    <w:rsid w:val="00622710"/>
    <w:rsid w:val="00641EDE"/>
    <w:rsid w:val="006B37DE"/>
    <w:rsid w:val="006D53ED"/>
    <w:rsid w:val="007042B0"/>
    <w:rsid w:val="0072257D"/>
    <w:rsid w:val="007268CB"/>
    <w:rsid w:val="007305D0"/>
    <w:rsid w:val="0074704D"/>
    <w:rsid w:val="007A3CA9"/>
    <w:rsid w:val="00833EEE"/>
    <w:rsid w:val="008B6EE3"/>
    <w:rsid w:val="008C040E"/>
    <w:rsid w:val="008D45C4"/>
    <w:rsid w:val="008E4099"/>
    <w:rsid w:val="009148F8"/>
    <w:rsid w:val="009774CB"/>
    <w:rsid w:val="009D7582"/>
    <w:rsid w:val="00AC0FE1"/>
    <w:rsid w:val="00AE1F6C"/>
    <w:rsid w:val="00B3266D"/>
    <w:rsid w:val="00B36319"/>
    <w:rsid w:val="00B82097"/>
    <w:rsid w:val="00BB01B9"/>
    <w:rsid w:val="00BE5C3B"/>
    <w:rsid w:val="00C03517"/>
    <w:rsid w:val="00C56B83"/>
    <w:rsid w:val="00C74239"/>
    <w:rsid w:val="00C9508D"/>
    <w:rsid w:val="00CC7BE7"/>
    <w:rsid w:val="00D21C92"/>
    <w:rsid w:val="00D5517D"/>
    <w:rsid w:val="00D8025D"/>
    <w:rsid w:val="00DB3C16"/>
    <w:rsid w:val="00E2521C"/>
    <w:rsid w:val="00E4665B"/>
    <w:rsid w:val="00EA7D7F"/>
    <w:rsid w:val="00EB2A4A"/>
    <w:rsid w:val="00ED73BA"/>
    <w:rsid w:val="00EF49FD"/>
    <w:rsid w:val="00EF7BDC"/>
    <w:rsid w:val="00FA5F21"/>
    <w:rsid w:val="00FC4BAB"/>
    <w:rsid w:val="00FC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17E9392"/>
  <w15:chartTrackingRefBased/>
  <w15:docId w15:val="{AA248636-C59C-3941-B4B0-97864FBD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semiHidden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NormalWeb">
    <w:name w:val="Normal (Web)"/>
    <w:basedOn w:val="Normal"/>
    <w:uiPriority w:val="99"/>
    <w:semiHidden/>
    <w:unhideWhenUsed/>
    <w:rsid w:val="00B363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ZA" w:eastAsia="en-US"/>
    </w:rPr>
  </w:style>
  <w:style w:type="character" w:styleId="Hyperlink">
    <w:name w:val="Hyperlink"/>
    <w:basedOn w:val="DefaultParagraphFont"/>
    <w:uiPriority w:val="99"/>
    <w:unhideWhenUsed/>
    <w:rsid w:val="00B363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9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hyperlink" Target="https://www.sorbet.co.za/nailbar/" TargetMode="External" /><Relationship Id="rId3" Type="http://schemas.openxmlformats.org/officeDocument/2006/relationships/customXml" Target="../customXml/item3.xml" /><Relationship Id="rId7" Type="http://schemas.openxmlformats.org/officeDocument/2006/relationships/styles" Target="styles.xml" /><Relationship Id="rId12" Type="http://schemas.openxmlformats.org/officeDocument/2006/relationships/image" Target="media/image1.jpg" /><Relationship Id="rId2" Type="http://schemas.openxmlformats.org/officeDocument/2006/relationships/customXml" Target="../customXml/item2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5" Type="http://schemas.openxmlformats.org/officeDocument/2006/relationships/customXml" Target="../customXml/item5.xml" /><Relationship Id="rId15" Type="http://schemas.openxmlformats.org/officeDocument/2006/relationships/fontTable" Target="fontTable.xml" /><Relationship Id="rId10" Type="http://schemas.openxmlformats.org/officeDocument/2006/relationships/footnotes" Target="footnotes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F0ECAD8-5312-784B-808F-B785591A6421%7dtf50002005.dotx" TargetMode="External" 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9A131541-2DE1-47E4-B02C-C56562F5FA5C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www.w3.org/2000/xmlns/"/>
    <ds:schemaRef ds:uri="498267d4-2a5a-4c72-99d3-cf7236a95ce8"/>
    <ds:schemaRef ds:uri="http://www.w3.org/2001/XMLSchema-instance"/>
  </ds:schemaRefs>
</ds:datastoreItem>
</file>

<file path=customXml/itemProps5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%7bEF0ECAD8-5312-784B-808F-B785591A6421%7dtf50002005.dotx</Template>
  <TotalTime>1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Lungelo Reginald Nxam</dc:creator>
  <cp:keywords/>
  <dc:description/>
  <cp:lastModifiedBy>Lungelo Reginald Nxam</cp:lastModifiedBy>
  <cp:revision>2</cp:revision>
  <dcterms:created xsi:type="dcterms:W3CDTF">2025-08-17T18:02:00Z</dcterms:created>
  <dcterms:modified xsi:type="dcterms:W3CDTF">2025-08-17T18:02:00Z</dcterms:modified>
</cp:coreProperties>
</file>